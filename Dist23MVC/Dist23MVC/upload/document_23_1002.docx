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670"/>
        <w:gridCol w:w="4690"/>
      </w:tblGrid>
      <w:tr w:rsidR="001D5841">
        <w:trPr>
          <w:trHeight w:val="1413"/>
        </w:trPr>
        <w:tc>
          <w:tcPr>
            <w:tcW w:w="4670" w:type="dxa"/>
          </w:tcPr>
          <w:p w:rsidR="001D5841" w:rsidRDefault="009066D1">
            <w:pPr>
              <w:pStyle w:val="Title"/>
            </w:pPr>
            <w:r>
              <w:t>INVOICE</w:t>
            </w:r>
          </w:p>
          <w:p w:rsidR="001D5841" w:rsidRDefault="009066D1">
            <w:pPr>
              <w:pStyle w:val="Date"/>
            </w:pPr>
            <w:r>
              <w:t xml:space="preserve">Date: </w:t>
            </w:r>
            <w:r w:rsidR="0016780C">
              <w:t>6/25/16</w:t>
            </w:r>
          </w:p>
          <w:p w:rsidR="001D5841" w:rsidRDefault="009066D1">
            <w:pPr>
              <w:pStyle w:val="Contactinfo"/>
            </w:pPr>
            <w:r>
              <w:t xml:space="preserve">Invoice # </w:t>
            </w:r>
            <w:sdt>
              <w:sdtPr>
                <w:id w:val="310030270"/>
                <w:placeholder>
                  <w:docPart w:val="AE32644E0FF74FF191B60F2D8FC145D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100</w:t>
                </w:r>
              </w:sdtContent>
            </w:sdt>
          </w:p>
        </w:tc>
        <w:tc>
          <w:tcPr>
            <w:tcW w:w="4690" w:type="dxa"/>
          </w:tcPr>
          <w:p w:rsidR="001D5841" w:rsidRDefault="001D5841">
            <w:pPr>
              <w:pStyle w:val="slogan"/>
            </w:pPr>
          </w:p>
          <w:p w:rsidR="001D5841" w:rsidRDefault="001D5841" w:rsidP="0016780C">
            <w:pPr>
              <w:pStyle w:val="slogan"/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2610"/>
        <w:gridCol w:w="565"/>
        <w:gridCol w:w="2405"/>
        <w:gridCol w:w="990"/>
        <w:gridCol w:w="2790"/>
      </w:tblGrid>
      <w:tr w:rsidR="001D5841">
        <w:trPr>
          <w:trHeight w:val="1620"/>
        </w:trPr>
        <w:tc>
          <w:tcPr>
            <w:tcW w:w="2610" w:type="dxa"/>
          </w:tcPr>
          <w:sdt>
            <w:sdtPr>
              <w:id w:val="-1865751709"/>
              <w:placeholder>
                <w:docPart w:val="91B878FEEA8344A19B3B1AD21CD72CF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1D5841" w:rsidRDefault="0016780C">
                <w:pPr>
                  <w:pStyle w:val="Contactinfo"/>
                </w:pPr>
                <w:r>
                  <w:t>Stuart Mayhew</w:t>
                </w:r>
              </w:p>
            </w:sdtContent>
          </w:sdt>
          <w:p w:rsidR="001D5841" w:rsidRDefault="0016780C">
            <w:pPr>
              <w:pStyle w:val="Contactinfo"/>
            </w:pPr>
            <w:r>
              <w:t xml:space="preserve">2023 Seacliff </w:t>
            </w:r>
            <w:proofErr w:type="spellStart"/>
            <w:r>
              <w:t>Dr</w:t>
            </w:r>
            <w:proofErr w:type="spellEnd"/>
            <w:r>
              <w:t xml:space="preserve"> N</w:t>
            </w:r>
          </w:p>
          <w:p w:rsidR="001D5841" w:rsidRDefault="0016780C">
            <w:pPr>
              <w:pStyle w:val="Contactinfo"/>
            </w:pPr>
            <w:r>
              <w:t>Daphne, AL 36526</w:t>
            </w:r>
          </w:p>
          <w:p w:rsidR="001D5841" w:rsidRDefault="001D5841" w:rsidP="0016780C">
            <w:pPr>
              <w:pStyle w:val="Contactinfo"/>
            </w:pPr>
          </w:p>
        </w:tc>
        <w:tc>
          <w:tcPr>
            <w:tcW w:w="565" w:type="dxa"/>
            <w:tcMar>
              <w:right w:w="115" w:type="dxa"/>
            </w:tcMar>
          </w:tcPr>
          <w:p w:rsidR="001D5841" w:rsidRDefault="009066D1">
            <w:pPr>
              <w:pStyle w:val="Heading1"/>
            </w:pPr>
            <w:r>
              <w:t>T</w:t>
            </w:r>
            <w:r>
              <w:t>o</w:t>
            </w:r>
          </w:p>
        </w:tc>
        <w:tc>
          <w:tcPr>
            <w:tcW w:w="2405" w:type="dxa"/>
          </w:tcPr>
          <w:p w:rsidR="001D5841" w:rsidRDefault="0016780C">
            <w:pPr>
              <w:pStyle w:val="Contactinfo"/>
            </w:pPr>
            <w:r>
              <w:t>Mobile Pulley Works</w:t>
            </w:r>
          </w:p>
        </w:tc>
        <w:tc>
          <w:tcPr>
            <w:tcW w:w="990" w:type="dxa"/>
            <w:tcMar>
              <w:right w:w="115" w:type="dxa"/>
            </w:tcMar>
          </w:tcPr>
          <w:p w:rsidR="001D5841" w:rsidRDefault="009066D1">
            <w:pPr>
              <w:pStyle w:val="Heading1"/>
            </w:pPr>
            <w:r>
              <w:t>SHIP TO</w:t>
            </w:r>
          </w:p>
        </w:tc>
        <w:tc>
          <w:tcPr>
            <w:tcW w:w="2790" w:type="dxa"/>
          </w:tcPr>
          <w:p w:rsidR="001D5841" w:rsidRDefault="001D5841">
            <w:pPr>
              <w:pStyle w:val="Contactinfo"/>
            </w:pPr>
          </w:p>
        </w:tc>
      </w:tr>
    </w:tbl>
    <w:p w:rsidR="001D5841" w:rsidRDefault="001D5841"/>
    <w:p w:rsidR="001D5841" w:rsidRDefault="001D5841"/>
    <w:tbl>
      <w:tblPr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Content layout table"/>
      </w:tblPr>
      <w:tblGrid>
        <w:gridCol w:w="1615"/>
        <w:gridCol w:w="1107"/>
        <w:gridCol w:w="2583"/>
        <w:gridCol w:w="1350"/>
        <w:gridCol w:w="1350"/>
        <w:gridCol w:w="1345"/>
      </w:tblGrid>
      <w:tr w:rsidR="001D5841">
        <w:trPr>
          <w:trHeight w:val="288"/>
          <w:tblHeader/>
          <w:jc w:val="center"/>
        </w:trPr>
        <w:sdt>
          <w:sdtPr>
            <w:id w:val="1615097433"/>
            <w:placeholder>
              <w:docPart w:val="84D9C527EDA54ED59B71A6AF053183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15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2"/>
                </w:pPr>
                <w:r>
                  <w:t>qty</w:t>
                </w:r>
              </w:p>
            </w:tc>
          </w:sdtContent>
        </w:sdt>
        <w:sdt>
          <w:sdtPr>
            <w:id w:val="-287430240"/>
            <w:placeholder>
              <w:docPart w:val="8D7D0440B9EA4410A2EE967550D71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7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2"/>
                </w:pPr>
                <w:r>
                  <w:t>item #</w:t>
                </w:r>
              </w:p>
            </w:tc>
          </w:sdtContent>
        </w:sdt>
        <w:sdt>
          <w:sdtPr>
            <w:id w:val="-1783718872"/>
            <w:placeholder>
              <w:docPart w:val="15889357AE5743C2BF7E5DE82BCA58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83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2"/>
                </w:pPr>
                <w:r>
                  <w:t>description</w:t>
                </w:r>
              </w:p>
            </w:tc>
          </w:sdtContent>
        </w:sdt>
        <w:sdt>
          <w:sdtPr>
            <w:id w:val="1303117317"/>
            <w:placeholder>
              <w:docPart w:val="922014F1AB114A28AE9429E82FE141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2"/>
                </w:pPr>
                <w:r>
                  <w:t>unit price</w:t>
                </w:r>
              </w:p>
            </w:tc>
          </w:sdtContent>
        </w:sdt>
        <w:sdt>
          <w:sdtPr>
            <w:id w:val="509651385"/>
            <w:placeholder>
              <w:docPart w:val="CE1040CAB71E46B28C3235A83D2B35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2"/>
                </w:pPr>
                <w:r>
                  <w:t>discount</w:t>
                </w:r>
              </w:p>
            </w:tc>
          </w:sdtContent>
        </w:sdt>
        <w:sdt>
          <w:sdtPr>
            <w:id w:val="-46299475"/>
            <w:placeholder>
              <w:docPart w:val="2F89E1E0D680467983557D7E8AE6F6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2"/>
                </w:pPr>
                <w:r>
                  <w:t>line total</w:t>
                </w:r>
              </w:p>
            </w:tc>
          </w:sdtContent>
        </w:sdt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r>
              <w:t>10</w:t>
            </w:r>
          </w:p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r>
              <w:t>Custom Programming Hours</w:t>
            </w:r>
          </w:p>
          <w:p w:rsidR="0016780C" w:rsidRDefault="0016780C">
            <w:r>
              <w:t>Purchasing Report New Items</w:t>
            </w: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pPr>
              <w:pStyle w:val="Amount"/>
            </w:pPr>
            <w:r>
              <w:t>65.00</w:t>
            </w: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pPr>
              <w:pStyle w:val="Amount"/>
            </w:pPr>
            <w:r>
              <w:t>350.00</w:t>
            </w: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  <w:jc w:val="center"/>
        </w:trPr>
        <w:tc>
          <w:tcPr>
            <w:tcW w:w="16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107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258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6658"/>
        <w:gridCol w:w="1351"/>
        <w:gridCol w:w="1346"/>
      </w:tblGrid>
      <w:tr w:rsidR="001D5841">
        <w:trPr>
          <w:trHeight w:val="288"/>
        </w:trPr>
        <w:sdt>
          <w:sdtPr>
            <w:id w:val="-2110882246"/>
            <w:placeholder>
              <w:docPart w:val="640FC5A583F149D79BE008A03FB0BD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54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3"/>
                </w:pPr>
                <w:r>
                  <w:t>Total Discount</w:t>
                </w:r>
              </w:p>
            </w:tc>
          </w:sdtContent>
        </w:sdt>
        <w:tc>
          <w:tcPr>
            <w:tcW w:w="135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  <w:tc>
          <w:tcPr>
            <w:tcW w:w="13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pPr>
              <w:pStyle w:val="Amount"/>
            </w:pPr>
            <w:r>
              <w:t>300.00</w:t>
            </w:r>
          </w:p>
        </w:tc>
      </w:tr>
      <w:tr w:rsidR="001D5841">
        <w:trPr>
          <w:trHeight w:val="288"/>
        </w:trPr>
        <w:tc>
          <w:tcPr>
            <w:tcW w:w="665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sdt>
          <w:sdtPr>
            <w:id w:val="531696709"/>
            <w:placeholder>
              <w:docPart w:val="BD8C452A53534A07A41B151077FC93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3"/>
                </w:pPr>
                <w:r>
                  <w:t>Subtotal</w:t>
                </w:r>
              </w:p>
            </w:tc>
          </w:sdtContent>
        </w:sdt>
        <w:tc>
          <w:tcPr>
            <w:tcW w:w="13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pPr>
              <w:pStyle w:val="Amount"/>
            </w:pPr>
            <w:r>
              <w:t>350.00</w:t>
            </w:r>
          </w:p>
        </w:tc>
      </w:tr>
      <w:tr w:rsidR="001D5841">
        <w:trPr>
          <w:trHeight w:val="288"/>
        </w:trPr>
        <w:tc>
          <w:tcPr>
            <w:tcW w:w="665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sdt>
          <w:sdtPr>
            <w:id w:val="-699781495"/>
            <w:placeholder>
              <w:docPart w:val="538C0928A59A492F8278A45F888F92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3"/>
                </w:pPr>
                <w:r>
                  <w:t>Sales Tax</w:t>
                </w:r>
              </w:p>
            </w:tc>
          </w:sdtContent>
        </w:sdt>
        <w:tc>
          <w:tcPr>
            <w:tcW w:w="13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>
            <w:pPr>
              <w:pStyle w:val="Amount"/>
            </w:pPr>
          </w:p>
        </w:tc>
      </w:tr>
      <w:tr w:rsidR="001D5841">
        <w:trPr>
          <w:trHeight w:val="288"/>
        </w:trPr>
        <w:tc>
          <w:tcPr>
            <w:tcW w:w="665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D5841"/>
        </w:tc>
        <w:sdt>
          <w:sdtPr>
            <w:id w:val="253173624"/>
            <w:placeholder>
              <w:docPart w:val="0927553C80334F1183295E9E6094E6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D5841" w:rsidRDefault="009066D1">
                <w:pPr>
                  <w:pStyle w:val="Heading3"/>
                </w:pPr>
                <w:r>
                  <w:t>Total</w:t>
                </w:r>
              </w:p>
            </w:tc>
          </w:sdtContent>
        </w:sdt>
        <w:tc>
          <w:tcPr>
            <w:tcW w:w="13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D5841" w:rsidRDefault="0016780C">
            <w:pPr>
              <w:pStyle w:val="Amount"/>
            </w:pPr>
            <w:r>
              <w:t>350.00</w:t>
            </w:r>
            <w:bookmarkStart w:id="0" w:name="_GoBack"/>
            <w:bookmarkEnd w:id="0"/>
          </w:p>
        </w:tc>
      </w:tr>
    </w:tbl>
    <w:p w:rsidR="001D5841" w:rsidRDefault="009066D1">
      <w:pPr>
        <w:pStyle w:val="CenterAlignedText"/>
      </w:pPr>
      <w:r>
        <w:t xml:space="preserve">Make all checks payable to </w:t>
      </w:r>
      <w:sdt>
        <w:sdtPr>
          <w:id w:val="-2094085603"/>
          <w:placeholder>
            <w:docPart w:val="41AB9CAF1F7144C2AE27F82048771D6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16780C">
            <w:t>Stuart Mayhew</w:t>
          </w:r>
        </w:sdtContent>
      </w:sdt>
    </w:p>
    <w:p w:rsidR="001D5841" w:rsidRDefault="009066D1">
      <w:pPr>
        <w:pStyle w:val="Thankyou"/>
      </w:pPr>
      <w:r>
        <w:t>Thank you for your business!</w:t>
      </w:r>
    </w:p>
    <w:sectPr w:rsidR="001D5841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D1" w:rsidRDefault="009066D1">
      <w:r>
        <w:separator/>
      </w:r>
    </w:p>
  </w:endnote>
  <w:endnote w:type="continuationSeparator" w:id="0">
    <w:p w:rsidR="009066D1" w:rsidRDefault="0090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256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5841" w:rsidRDefault="009066D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D1" w:rsidRDefault="009066D1">
      <w:r>
        <w:separator/>
      </w:r>
    </w:p>
  </w:footnote>
  <w:footnote w:type="continuationSeparator" w:id="0">
    <w:p w:rsidR="009066D1" w:rsidRDefault="00906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841" w:rsidRDefault="009066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2" name="Rectangle 44" descr="Shape for layout backgroun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28F2C098" id="Rectangle 44" o:spid="_x0000_s1026" alt="Shape for layout background" style="position:absolute;margin-left:0;margin-top:0;width:7in;height:9in;flip:y;z-index:-251655168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841" w:rsidRDefault="009066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1" name="Rectangle 44" descr="Rectangle shape as 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463CF35A" id="Rectangle 44" o:spid="_x0000_s1026" alt="Rectangle shape as page border" style="position:absolute;margin-left:0;margin-top:0;width:7in;height:9in;flip:y;z-index:-251657216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1646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  <o:colormru v:ext="edit" colors="#8baecb,#e1eef9,#627e9c,#aeb9ca,#bdc5d3,#d1d7e1,#c0d4e2,#6996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C"/>
    <w:rsid w:val="0016780C"/>
    <w:rsid w:val="001D5841"/>
    <w:rsid w:val="009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4:docId w14:val="0C628B27"/>
  <w15:docId w15:val="{5618DCEA-E81A-4457-9AC9-03FD02E7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nhideWhenUsed="1"/>
    <w:lsdException w:name="Table Grid" w:uiPriority="0"/>
    <w:lsdException w:name="Table Theme" w:uiPriority="0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4"/>
    <w:qFormat/>
    <w:pPr>
      <w:keepNext/>
      <w:spacing w:line="240" w:lineRule="atLeast"/>
      <w:jc w:val="right"/>
      <w:outlineLvl w:val="0"/>
    </w:pPr>
    <w:rPr>
      <w:rFonts w:asciiTheme="majorHAnsi" w:hAnsiTheme="majorHAnsi" w:cs="Arial"/>
      <w:b/>
      <w:bCs/>
      <w:caps/>
      <w:color w:val="215868" w:themeColor="accent5" w:themeShade="80"/>
      <w:kern w:val="44"/>
      <w:szCs w:val="64"/>
    </w:rPr>
  </w:style>
  <w:style w:type="paragraph" w:styleId="Heading2">
    <w:name w:val="heading 2"/>
    <w:basedOn w:val="Normal"/>
    <w:uiPriority w:val="5"/>
    <w:qFormat/>
    <w:pPr>
      <w:keepNext/>
      <w:outlineLvl w:val="1"/>
    </w:pPr>
    <w:rPr>
      <w:rFonts w:asciiTheme="majorHAnsi" w:hAnsiTheme="majorHAnsi" w:cs="Arial"/>
      <w:b/>
      <w:bCs/>
      <w:iCs/>
      <w:caps/>
      <w:color w:val="215868" w:themeColor="accent5" w:themeShade="80"/>
      <w:szCs w:val="28"/>
    </w:rPr>
  </w:style>
  <w:style w:type="paragraph" w:styleId="Heading3">
    <w:name w:val="heading 3"/>
    <w:basedOn w:val="Normal"/>
    <w:uiPriority w:val="6"/>
    <w:qFormat/>
    <w:pPr>
      <w:keepNext/>
      <w:spacing w:line="240" w:lineRule="atLeast"/>
      <w:jc w:val="right"/>
      <w:outlineLvl w:val="2"/>
    </w:pPr>
    <w:rPr>
      <w:rFonts w:asciiTheme="majorHAnsi" w:hAnsiTheme="majorHAnsi" w:cs="Arial"/>
      <w:b/>
      <w:bCs/>
      <w:caps/>
      <w:color w:val="215868" w:themeColor="accent5" w:themeShade="80"/>
      <w:szCs w:val="26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7"/>
    <w:qFormat/>
    <w:pPr>
      <w:jc w:val="right"/>
    </w:pPr>
  </w:style>
  <w:style w:type="character" w:customStyle="1" w:styleId="Heading4Char">
    <w:name w:val="Heading 4 Char"/>
    <w:basedOn w:val="DefaultParagraphFont"/>
    <w:link w:val="Heading4"/>
    <w:uiPriority w:val="6"/>
    <w:semiHidden/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paragraph" w:customStyle="1" w:styleId="Contactinfo">
    <w:name w:val="Contact info"/>
    <w:basedOn w:val="Normal"/>
    <w:uiPriority w:val="3"/>
    <w:qFormat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CenterAlignedText">
    <w:name w:val="Center Aligned Text"/>
    <w:basedOn w:val="Normal"/>
    <w:uiPriority w:val="8"/>
    <w:qFormat/>
    <w:pPr>
      <w:spacing w:before="480"/>
      <w:jc w:val="center"/>
    </w:pPr>
    <w:rPr>
      <w:color w:val="808080" w:themeColor="background1" w:themeShade="80"/>
      <w:szCs w:val="16"/>
    </w:rPr>
  </w:style>
  <w:style w:type="character" w:customStyle="1" w:styleId="ThankyouChar">
    <w:name w:val="Thank you Char"/>
    <w:basedOn w:val="DefaultParagraphFont"/>
    <w:link w:val="Thankyou"/>
    <w:uiPriority w:val="9"/>
    <w:rPr>
      <w:b/>
      <w:color w:val="215868" w:themeColor="accent5" w:themeShade="80"/>
      <w:szCs w:val="22"/>
    </w:rPr>
  </w:style>
  <w:style w:type="paragraph" w:customStyle="1" w:styleId="slogan">
    <w:name w:val="slogan"/>
    <w:basedOn w:val="Normal"/>
    <w:uiPriority w:val="1"/>
    <w:qFormat/>
    <w:pPr>
      <w:jc w:val="right"/>
      <w:outlineLvl w:val="2"/>
    </w:pPr>
    <w:rPr>
      <w:i/>
      <w:color w:val="808080" w:themeColor="background1" w:themeShade="80"/>
      <w:spacing w:val="4"/>
    </w:rPr>
  </w:style>
  <w:style w:type="paragraph" w:styleId="Date">
    <w:name w:val="Date"/>
    <w:basedOn w:val="Normal"/>
    <w:link w:val="DateChar"/>
    <w:uiPriority w:val="2"/>
    <w:qFormat/>
    <w:pPr>
      <w:spacing w:line="264" w:lineRule="auto"/>
    </w:pPr>
    <w:rPr>
      <w:color w:val="808080" w:themeColor="background1" w:themeShade="80"/>
      <w:spacing w:val="4"/>
    </w:rPr>
  </w:style>
  <w:style w:type="paragraph" w:customStyle="1" w:styleId="Thankyou">
    <w:name w:val="Thank you"/>
    <w:basedOn w:val="Normal"/>
    <w:link w:val="ThankyouChar"/>
    <w:uiPriority w:val="9"/>
    <w:qFormat/>
    <w:pPr>
      <w:spacing w:before="100"/>
      <w:jc w:val="center"/>
    </w:pPr>
    <w:rPr>
      <w:b/>
      <w:color w:val="215868" w:themeColor="accent5" w:themeShade="80"/>
      <w:szCs w:val="22"/>
    </w:rPr>
  </w:style>
  <w:style w:type="character" w:customStyle="1" w:styleId="DateChar">
    <w:name w:val="Date Char"/>
    <w:basedOn w:val="DefaultParagraphFont"/>
    <w:link w:val="Date"/>
    <w:uiPriority w:val="2"/>
    <w:rPr>
      <w:color w:val="808080" w:themeColor="background1" w:themeShade="80"/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qFormat/>
    <w:pPr>
      <w:spacing w:after="200"/>
      <w:contextualSpacing/>
    </w:pPr>
    <w:rPr>
      <w:rFonts w:asciiTheme="majorHAnsi" w:hAnsiTheme="majorHAnsi"/>
      <w:b/>
      <w:caps/>
      <w:color w:val="B8CCE4" w:themeColor="accent1" w:themeTint="66"/>
      <w:sz w:val="64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b/>
      <w:caps/>
      <w:color w:val="B8CCE4" w:themeColor="accent1" w:themeTint="66"/>
      <w:sz w:val="6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ma\AppData\Roaming\Microsoft\Templates\Sales%20invoice%20(Blue%20Backgroun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32644E0FF74FF191B60F2D8FC14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D300-780B-4376-8B58-B62A6E65ECB9}"/>
      </w:docPartPr>
      <w:docPartBody>
        <w:p w:rsidR="00000000" w:rsidRDefault="00355E67">
          <w:pPr>
            <w:pStyle w:val="AE32644E0FF74FF191B60F2D8FC145D1"/>
          </w:pPr>
          <w:r>
            <w:t>100</w:t>
          </w:r>
        </w:p>
      </w:docPartBody>
    </w:docPart>
    <w:docPart>
      <w:docPartPr>
        <w:name w:val="91B878FEEA8344A19B3B1AD21CD72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4ABD9-9DA7-43B4-8BFE-561088DA603B}"/>
      </w:docPartPr>
      <w:docPartBody>
        <w:p w:rsidR="00000000" w:rsidRDefault="00355E67">
          <w:pPr>
            <w:pStyle w:val="91B878FEEA8344A19B3B1AD21CD72CF0"/>
          </w:pPr>
          <w:r>
            <w:t>Company Name</w:t>
          </w:r>
        </w:p>
      </w:docPartBody>
    </w:docPart>
    <w:docPart>
      <w:docPartPr>
        <w:name w:val="84D9C527EDA54ED59B71A6AF05318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A746E-C19C-453C-A42F-9CEC848350F7}"/>
      </w:docPartPr>
      <w:docPartBody>
        <w:p w:rsidR="00000000" w:rsidRDefault="00355E67">
          <w:pPr>
            <w:pStyle w:val="84D9C527EDA54ED59B71A6AF053183EB"/>
          </w:pPr>
          <w:r>
            <w:t>qty</w:t>
          </w:r>
        </w:p>
      </w:docPartBody>
    </w:docPart>
    <w:docPart>
      <w:docPartPr>
        <w:name w:val="8D7D0440B9EA4410A2EE967550D71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8BF93-A1CB-4330-AD68-CFCCF8BB24D4}"/>
      </w:docPartPr>
      <w:docPartBody>
        <w:p w:rsidR="00000000" w:rsidRDefault="00355E67">
          <w:pPr>
            <w:pStyle w:val="8D7D0440B9EA4410A2EE967550D718B5"/>
          </w:pPr>
          <w:r>
            <w:t>item #</w:t>
          </w:r>
        </w:p>
      </w:docPartBody>
    </w:docPart>
    <w:docPart>
      <w:docPartPr>
        <w:name w:val="15889357AE5743C2BF7E5DE82BCA5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EADE6-B22B-4A60-B530-9A77A1579A2D}"/>
      </w:docPartPr>
      <w:docPartBody>
        <w:p w:rsidR="00000000" w:rsidRDefault="00355E67">
          <w:pPr>
            <w:pStyle w:val="15889357AE5743C2BF7E5DE82BCA58CF"/>
          </w:pPr>
          <w:r>
            <w:t>description</w:t>
          </w:r>
        </w:p>
      </w:docPartBody>
    </w:docPart>
    <w:docPart>
      <w:docPartPr>
        <w:name w:val="922014F1AB114A28AE9429E82FE1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536E-6BED-4AA6-98ED-D5F2DD12B30A}"/>
      </w:docPartPr>
      <w:docPartBody>
        <w:p w:rsidR="00000000" w:rsidRDefault="00355E67">
          <w:pPr>
            <w:pStyle w:val="922014F1AB114A28AE9429E82FE14171"/>
          </w:pPr>
          <w:r>
            <w:t>unit price</w:t>
          </w:r>
        </w:p>
      </w:docPartBody>
    </w:docPart>
    <w:docPart>
      <w:docPartPr>
        <w:name w:val="CE1040CAB71E46B28C3235A83D2B3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BDBD9-F335-487C-861B-20EC6FBC9EEE}"/>
      </w:docPartPr>
      <w:docPartBody>
        <w:p w:rsidR="00000000" w:rsidRDefault="00355E67">
          <w:pPr>
            <w:pStyle w:val="CE1040CAB71E46B28C3235A83D2B3593"/>
          </w:pPr>
          <w:r>
            <w:t>discount</w:t>
          </w:r>
        </w:p>
      </w:docPartBody>
    </w:docPart>
    <w:docPart>
      <w:docPartPr>
        <w:name w:val="2F89E1E0D680467983557D7E8AE6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431BD-0DEC-4E7D-80DF-4A22FA85B76D}"/>
      </w:docPartPr>
      <w:docPartBody>
        <w:p w:rsidR="00000000" w:rsidRDefault="00355E67">
          <w:pPr>
            <w:pStyle w:val="2F89E1E0D680467983557D7E8AE6F69C"/>
          </w:pPr>
          <w:r>
            <w:t>line total</w:t>
          </w:r>
        </w:p>
      </w:docPartBody>
    </w:docPart>
    <w:docPart>
      <w:docPartPr>
        <w:name w:val="640FC5A583F149D79BE008A03FB0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331FD-63A1-44E7-BC47-7B213560CA42}"/>
      </w:docPartPr>
      <w:docPartBody>
        <w:p w:rsidR="00000000" w:rsidRDefault="00355E67">
          <w:pPr>
            <w:pStyle w:val="640FC5A583F149D79BE008A03FB0BDFA"/>
          </w:pPr>
          <w:r>
            <w:t>Total Discount</w:t>
          </w:r>
        </w:p>
      </w:docPartBody>
    </w:docPart>
    <w:docPart>
      <w:docPartPr>
        <w:name w:val="BD8C452A53534A07A41B151077FC9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AAD2-D7F7-4E74-BF48-C137CBC97EFB}"/>
      </w:docPartPr>
      <w:docPartBody>
        <w:p w:rsidR="00000000" w:rsidRDefault="00355E67">
          <w:pPr>
            <w:pStyle w:val="BD8C452A53534A07A41B151077FC93B9"/>
          </w:pPr>
          <w:r>
            <w:t>Subtotal</w:t>
          </w:r>
        </w:p>
      </w:docPartBody>
    </w:docPart>
    <w:docPart>
      <w:docPartPr>
        <w:name w:val="538C0928A59A492F8278A45F888F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29B5F-24E9-4682-9EE7-1E2499FDDE38}"/>
      </w:docPartPr>
      <w:docPartBody>
        <w:p w:rsidR="00000000" w:rsidRDefault="00355E67">
          <w:pPr>
            <w:pStyle w:val="538C0928A59A492F8278A45F888F924F"/>
          </w:pPr>
          <w:r>
            <w:t>Sales Tax</w:t>
          </w:r>
        </w:p>
      </w:docPartBody>
    </w:docPart>
    <w:docPart>
      <w:docPartPr>
        <w:name w:val="0927553C80334F1183295E9E6094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1941-8FA5-4E12-A7E9-9E792625C624}"/>
      </w:docPartPr>
      <w:docPartBody>
        <w:p w:rsidR="00000000" w:rsidRDefault="00355E67">
          <w:pPr>
            <w:pStyle w:val="0927553C80334F1183295E9E6094E609"/>
          </w:pPr>
          <w:r>
            <w:t>Total</w:t>
          </w:r>
        </w:p>
      </w:docPartBody>
    </w:docPart>
    <w:docPart>
      <w:docPartPr>
        <w:name w:val="41AB9CAF1F7144C2AE27F8204877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AB730-0B4B-41C9-B4D7-D25AA85F9D14}"/>
      </w:docPartPr>
      <w:docPartBody>
        <w:p w:rsidR="00000000" w:rsidRDefault="00355E67">
          <w:pPr>
            <w:pStyle w:val="41AB9CAF1F7144C2AE27F82048771D67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67"/>
    <w:rsid w:val="0035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4933E6A074265A4C6B137E255B5B3">
    <w:name w:val="55A4933E6A074265A4C6B137E255B5B3"/>
  </w:style>
  <w:style w:type="paragraph" w:customStyle="1" w:styleId="AE32644E0FF74FF191B60F2D8FC145D1">
    <w:name w:val="AE32644E0FF74FF191B60F2D8FC145D1"/>
  </w:style>
  <w:style w:type="paragraph" w:customStyle="1" w:styleId="347A316801B24DF494E6EF6E754139E9">
    <w:name w:val="347A316801B24DF494E6EF6E754139E9"/>
  </w:style>
  <w:style w:type="paragraph" w:customStyle="1" w:styleId="91B878FEEA8344A19B3B1AD21CD72CF0">
    <w:name w:val="91B878FEEA8344A19B3B1AD21CD72CF0"/>
  </w:style>
  <w:style w:type="paragraph" w:customStyle="1" w:styleId="4685179933AF414CBC6E76EE07D5B67C">
    <w:name w:val="4685179933AF414CBC6E76EE07D5B6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C12909C0AB42BF8B217BDFF3B2697B">
    <w:name w:val="AFC12909C0AB42BF8B217BDFF3B2697B"/>
  </w:style>
  <w:style w:type="paragraph" w:customStyle="1" w:styleId="C22B2A92D0764D2080297208CB150FED">
    <w:name w:val="C22B2A92D0764D2080297208CB150FED"/>
  </w:style>
  <w:style w:type="paragraph" w:customStyle="1" w:styleId="6CC285481343465393AFABA7C11F7749">
    <w:name w:val="6CC285481343465393AFABA7C11F7749"/>
  </w:style>
  <w:style w:type="paragraph" w:customStyle="1" w:styleId="B1FD7DBCABC0453AB5E38513A90780D7">
    <w:name w:val="B1FD7DBCABC0453AB5E38513A90780D7"/>
  </w:style>
  <w:style w:type="paragraph" w:customStyle="1" w:styleId="5FD85F145E5749138DC07AF877D9E790">
    <w:name w:val="5FD85F145E5749138DC07AF877D9E790"/>
  </w:style>
  <w:style w:type="paragraph" w:customStyle="1" w:styleId="83F098F5422A404184B5F66D8D6437FA">
    <w:name w:val="83F098F5422A404184B5F66D8D6437FA"/>
  </w:style>
  <w:style w:type="paragraph" w:customStyle="1" w:styleId="221A8625E9B2484D891867993A89C192">
    <w:name w:val="221A8625E9B2484D891867993A89C192"/>
  </w:style>
  <w:style w:type="paragraph" w:customStyle="1" w:styleId="B163047215244A5D9C7DA7EA35B97D3F">
    <w:name w:val="B163047215244A5D9C7DA7EA35B97D3F"/>
  </w:style>
  <w:style w:type="paragraph" w:customStyle="1" w:styleId="3E666B3F0FA04EF8BAE9FE7749BB7239">
    <w:name w:val="3E666B3F0FA04EF8BAE9FE7749BB7239"/>
  </w:style>
  <w:style w:type="paragraph" w:customStyle="1" w:styleId="DB01209017F04D69880757CFD9567F5F">
    <w:name w:val="DB01209017F04D69880757CFD9567F5F"/>
  </w:style>
  <w:style w:type="paragraph" w:customStyle="1" w:styleId="F1F6342DAB6045DCA917F93026BD5981">
    <w:name w:val="F1F6342DAB6045DCA917F93026BD5981"/>
  </w:style>
  <w:style w:type="paragraph" w:customStyle="1" w:styleId="908F4AC9296B4F7783FDAE56651B0A0A">
    <w:name w:val="908F4AC9296B4F7783FDAE56651B0A0A"/>
  </w:style>
  <w:style w:type="paragraph" w:customStyle="1" w:styleId="03CC3035BF77437F9371BF9FA9B8AD43">
    <w:name w:val="03CC3035BF77437F9371BF9FA9B8AD43"/>
  </w:style>
  <w:style w:type="paragraph" w:customStyle="1" w:styleId="0892FD4A3238449BB783418E888F0D50">
    <w:name w:val="0892FD4A3238449BB783418E888F0D50"/>
  </w:style>
  <w:style w:type="paragraph" w:customStyle="1" w:styleId="2B37751FE5654852A5385F72B27B4A86">
    <w:name w:val="2B37751FE5654852A5385F72B27B4A86"/>
  </w:style>
  <w:style w:type="paragraph" w:customStyle="1" w:styleId="264AC8572A9C48BEB6C7AEA1F1C93A40">
    <w:name w:val="264AC8572A9C48BEB6C7AEA1F1C93A40"/>
  </w:style>
  <w:style w:type="paragraph" w:customStyle="1" w:styleId="6483C564BD0E42E3A4E916EAB7F224F5">
    <w:name w:val="6483C564BD0E42E3A4E916EAB7F224F5"/>
  </w:style>
  <w:style w:type="paragraph" w:customStyle="1" w:styleId="975573AC0BA14B2CAD2E237B68A6D20A">
    <w:name w:val="975573AC0BA14B2CAD2E237B68A6D20A"/>
  </w:style>
  <w:style w:type="paragraph" w:customStyle="1" w:styleId="90A56E9D5D5C4A24B4BC24A848175418">
    <w:name w:val="90A56E9D5D5C4A24B4BC24A848175418"/>
  </w:style>
  <w:style w:type="paragraph" w:customStyle="1" w:styleId="7F9B2F0FE44149519EF8F1390A16F35D">
    <w:name w:val="7F9B2F0FE44149519EF8F1390A16F35D"/>
  </w:style>
  <w:style w:type="paragraph" w:customStyle="1" w:styleId="AC062D837A0E413488122F63CCA51B73">
    <w:name w:val="AC062D837A0E413488122F63CCA51B73"/>
  </w:style>
  <w:style w:type="paragraph" w:customStyle="1" w:styleId="84D9C527EDA54ED59B71A6AF053183EB">
    <w:name w:val="84D9C527EDA54ED59B71A6AF053183EB"/>
  </w:style>
  <w:style w:type="paragraph" w:customStyle="1" w:styleId="8D7D0440B9EA4410A2EE967550D718B5">
    <w:name w:val="8D7D0440B9EA4410A2EE967550D718B5"/>
  </w:style>
  <w:style w:type="paragraph" w:customStyle="1" w:styleId="15889357AE5743C2BF7E5DE82BCA58CF">
    <w:name w:val="15889357AE5743C2BF7E5DE82BCA58CF"/>
  </w:style>
  <w:style w:type="paragraph" w:customStyle="1" w:styleId="922014F1AB114A28AE9429E82FE14171">
    <w:name w:val="922014F1AB114A28AE9429E82FE14171"/>
  </w:style>
  <w:style w:type="paragraph" w:customStyle="1" w:styleId="CE1040CAB71E46B28C3235A83D2B3593">
    <w:name w:val="CE1040CAB71E46B28C3235A83D2B3593"/>
  </w:style>
  <w:style w:type="paragraph" w:customStyle="1" w:styleId="2F89E1E0D680467983557D7E8AE6F69C">
    <w:name w:val="2F89E1E0D680467983557D7E8AE6F69C"/>
  </w:style>
  <w:style w:type="paragraph" w:customStyle="1" w:styleId="640FC5A583F149D79BE008A03FB0BDFA">
    <w:name w:val="640FC5A583F149D79BE008A03FB0BDFA"/>
  </w:style>
  <w:style w:type="paragraph" w:customStyle="1" w:styleId="BD8C452A53534A07A41B151077FC93B9">
    <w:name w:val="BD8C452A53534A07A41B151077FC93B9"/>
  </w:style>
  <w:style w:type="paragraph" w:customStyle="1" w:styleId="538C0928A59A492F8278A45F888F924F">
    <w:name w:val="538C0928A59A492F8278A45F888F924F"/>
  </w:style>
  <w:style w:type="paragraph" w:customStyle="1" w:styleId="0927553C80334F1183295E9E6094E609">
    <w:name w:val="0927553C80334F1183295E9E6094E609"/>
  </w:style>
  <w:style w:type="paragraph" w:customStyle="1" w:styleId="41AB9CAF1F7144C2AE27F82048771D67">
    <w:name w:val="41AB9CAF1F7144C2AE27F82048771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hipping labels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Background design).dotx</Template>
  <TotalTime>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stuart mayhew</dc:creator>
  <cp:keywords>Stuart Mayhew</cp:keywords>
  <cp:lastModifiedBy>Stuart M</cp:lastModifiedBy>
  <cp:revision>1</cp:revision>
  <dcterms:created xsi:type="dcterms:W3CDTF">2016-06-25T10:12:00Z</dcterms:created>
  <dcterms:modified xsi:type="dcterms:W3CDTF">2016-06-25T10:16:00Z</dcterms:modified>
  <cp:version/>
</cp:coreProperties>
</file>